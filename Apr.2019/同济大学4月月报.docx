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F028" w14:textId="2001AC9E" w:rsidR="00D05B3E" w:rsidRPr="00664C57" w:rsidRDefault="00D05B3E" w:rsidP="00D05B3E">
      <w:pPr>
        <w:pStyle w:val="Heading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同济大学</w:t>
      </w:r>
      <w:r w:rsidR="002763D6">
        <w:rPr>
          <w:rFonts w:ascii="Microsoft YaHei UI" w:hAnsi="Microsoft YaHei UI"/>
        </w:rPr>
        <w:t>4</w:t>
      </w:r>
      <w:r>
        <w:rPr>
          <w:rFonts w:ascii="Microsoft YaHei UI" w:hAnsi="Microsoft YaHei UI" w:hint="eastAsia"/>
        </w:rPr>
        <w:t>月月报</w:t>
      </w:r>
    </w:p>
    <w:p w14:paraId="43F0FFAE" w14:textId="0F8F85A2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活动项目</w:t>
      </w:r>
    </w:p>
    <w:p w14:paraId="10064855" w14:textId="17847C12" w:rsidR="00034433" w:rsidRDefault="00034433" w:rsidP="00034433">
      <w:pPr>
        <w:pStyle w:val="ListBullet"/>
        <w:numPr>
          <w:ilvl w:val="0"/>
          <w:numId w:val="8"/>
        </w:numPr>
      </w:pPr>
      <w:r>
        <w:t>2019</w:t>
      </w:r>
      <w:r>
        <w:rPr>
          <w:rFonts w:hint="eastAsia"/>
        </w:rPr>
        <w:t>年春季学期学期启动会议</w:t>
      </w:r>
    </w:p>
    <w:p w14:paraId="542545EF" w14:textId="172B4C8E" w:rsidR="00D05B3E" w:rsidRPr="00456778" w:rsidRDefault="00034433" w:rsidP="00D05B3E">
      <w:pPr>
        <w:pStyle w:val="ListBullet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2</w:t>
      </w:r>
      <w:r>
        <w:rPr>
          <w:rFonts w:ascii="Microsoft YaHei UI" w:hAnsi="Microsoft YaHei UI"/>
        </w:rPr>
        <w:t>019</w:t>
      </w:r>
      <w:r>
        <w:rPr>
          <w:rFonts w:ascii="Microsoft YaHei UI" w:hAnsi="Microsoft YaHei UI" w:hint="eastAsia"/>
        </w:rPr>
        <w:t>年</w:t>
      </w:r>
      <w:r w:rsidR="009F5237">
        <w:rPr>
          <w:rFonts w:ascii="Microsoft YaHei UI" w:hAnsi="Microsoft YaHei UI" w:hint="eastAsia"/>
        </w:rPr>
        <w:t>周末技术课堂</w:t>
      </w:r>
      <w:r>
        <w:rPr>
          <w:rFonts w:ascii="Microsoft YaHei UI" w:hAnsi="Microsoft YaHei UI" w:hint="eastAsia"/>
        </w:rPr>
        <w:t>筹备</w:t>
      </w:r>
    </w:p>
    <w:p w14:paraId="34F8C674" w14:textId="7324A598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活动简介</w:t>
      </w:r>
    </w:p>
    <w:p w14:paraId="5FF1B965" w14:textId="5BAAE2F4" w:rsidR="00034433" w:rsidRDefault="005310B3" w:rsidP="00034433">
      <w:pPr>
        <w:pStyle w:val="ListBullet"/>
        <w:numPr>
          <w:ilvl w:val="0"/>
          <w:numId w:val="8"/>
        </w:numPr>
        <w:rPr>
          <w:b/>
        </w:rPr>
      </w:pPr>
      <w:r w:rsidRPr="005310B3">
        <w:rPr>
          <w:rFonts w:hint="eastAsia"/>
          <w:b/>
        </w:rPr>
        <w:t>学期启动会议</w:t>
      </w:r>
    </w:p>
    <w:p w14:paraId="45D19111" w14:textId="02D404B7" w:rsidR="005310B3" w:rsidRDefault="00364300" w:rsidP="005310B3">
      <w:pPr>
        <w:pStyle w:val="ListBullet"/>
        <w:numPr>
          <w:ilvl w:val="0"/>
          <w:numId w:val="0"/>
        </w:numPr>
        <w:ind w:left="720"/>
      </w:pPr>
      <w:r w:rsidRPr="005A7BCE">
        <w:rPr>
          <w:rFonts w:hint="eastAsia"/>
        </w:rPr>
        <w:t>3</w:t>
      </w:r>
      <w:r w:rsidRPr="005A7BCE">
        <w:rPr>
          <w:rFonts w:hint="eastAsia"/>
        </w:rPr>
        <w:t>月</w:t>
      </w:r>
      <w:r w:rsidRPr="005A7BCE">
        <w:rPr>
          <w:rFonts w:hint="eastAsia"/>
        </w:rPr>
        <w:t>19</w:t>
      </w:r>
      <w:r w:rsidRPr="005A7BCE">
        <w:rPr>
          <w:rFonts w:hint="eastAsia"/>
        </w:rPr>
        <w:t>日周二晚</w:t>
      </w:r>
      <w:r w:rsidRPr="005A7BCE">
        <w:rPr>
          <w:rFonts w:hint="eastAsia"/>
        </w:rPr>
        <w:t>20:00</w:t>
      </w:r>
      <w:r w:rsidRPr="005A7BCE">
        <w:rPr>
          <w:rFonts w:hint="eastAsia"/>
        </w:rPr>
        <w:t>在济事楼</w:t>
      </w:r>
      <w:r w:rsidRPr="005A7BCE">
        <w:rPr>
          <w:rFonts w:hint="eastAsia"/>
        </w:rPr>
        <w:t>516</w:t>
      </w:r>
      <w:r w:rsidRPr="005A7BCE">
        <w:rPr>
          <w:rFonts w:hint="eastAsia"/>
        </w:rPr>
        <w:t>召开</w:t>
      </w:r>
      <w:r w:rsidR="000638DD">
        <w:rPr>
          <w:rFonts w:hint="eastAsia"/>
        </w:rPr>
        <w:t>了</w:t>
      </w:r>
      <w:r w:rsidRPr="005A7BCE">
        <w:rPr>
          <w:rFonts w:hint="eastAsia"/>
        </w:rPr>
        <w:t>学期启动会议，所有核心成员</w:t>
      </w:r>
      <w:r w:rsidR="000638DD">
        <w:rPr>
          <w:rFonts w:hint="eastAsia"/>
        </w:rPr>
        <w:t>参加，向新加入的计算机专业的几位成员介绍了</w:t>
      </w:r>
      <w:r w:rsidR="00674B64">
        <w:rPr>
          <w:rFonts w:hint="eastAsia"/>
        </w:rPr>
        <w:t>俱乐部基本情况，以及新学期</w:t>
      </w:r>
      <w:r w:rsidR="00031B7E">
        <w:rPr>
          <w:rFonts w:hint="eastAsia"/>
        </w:rPr>
        <w:t>的几个主要活动：</w:t>
      </w:r>
    </w:p>
    <w:p w14:paraId="786640A7" w14:textId="77777777" w:rsidR="00C95A05" w:rsidRPr="004B7BAB" w:rsidRDefault="00C95A05" w:rsidP="00C95A05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4B7BAB">
        <w:rPr>
          <w:rFonts w:hint="eastAsia"/>
          <w:sz w:val="28"/>
          <w:szCs w:val="28"/>
        </w:rPr>
        <w:t>技术讲座</w:t>
      </w:r>
    </w:p>
    <w:p w14:paraId="573A73C2" w14:textId="77777777" w:rsidR="00C95A05" w:rsidRPr="004B7BAB" w:rsidRDefault="00C95A05" w:rsidP="00C95A05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4B7BAB">
        <w:rPr>
          <w:rFonts w:hint="eastAsia"/>
          <w:sz w:val="28"/>
          <w:szCs w:val="28"/>
        </w:rPr>
        <w:t>微软实践空间站</w:t>
      </w:r>
    </w:p>
    <w:p w14:paraId="1AC5A1F8" w14:textId="5E6B58CC" w:rsidR="00F3651B" w:rsidRPr="004B7BAB" w:rsidRDefault="00C95A05" w:rsidP="00C95A05">
      <w:pPr>
        <w:pStyle w:val="ListBullet"/>
        <w:numPr>
          <w:ilvl w:val="0"/>
          <w:numId w:val="10"/>
        </w:numPr>
        <w:rPr>
          <w:rFonts w:hint="eastAsia"/>
          <w:sz w:val="28"/>
          <w:szCs w:val="28"/>
        </w:rPr>
      </w:pPr>
      <w:r w:rsidRPr="004B7BAB">
        <w:rPr>
          <w:rFonts w:hint="eastAsia"/>
          <w:sz w:val="28"/>
          <w:szCs w:val="28"/>
        </w:rPr>
        <w:t>MSRA</w:t>
      </w:r>
      <w:r w:rsidRPr="004B7BAB">
        <w:rPr>
          <w:rFonts w:hint="eastAsia"/>
          <w:sz w:val="28"/>
          <w:szCs w:val="28"/>
        </w:rPr>
        <w:t>校园</w:t>
      </w:r>
      <w:r w:rsidRPr="004B7BAB">
        <w:rPr>
          <w:rFonts w:hint="eastAsia"/>
          <w:sz w:val="28"/>
          <w:szCs w:val="28"/>
        </w:rPr>
        <w:t>AI</w:t>
      </w:r>
      <w:r w:rsidRPr="004B7BAB">
        <w:rPr>
          <w:rFonts w:hint="eastAsia"/>
          <w:sz w:val="28"/>
          <w:szCs w:val="28"/>
        </w:rPr>
        <w:t>讲座</w:t>
      </w:r>
    </w:p>
    <w:p w14:paraId="72C020E5" w14:textId="282F45A5" w:rsidR="00031B7E" w:rsidRDefault="004B7BAB" w:rsidP="00031B7E">
      <w:pPr>
        <w:pStyle w:val="ListBullet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并向核心成员发放了俱乐部文化衫</w:t>
      </w:r>
    </w:p>
    <w:p w14:paraId="074C5504" w14:textId="77777777" w:rsidR="004B7BAB" w:rsidRPr="005A7BCE" w:rsidRDefault="004B7BAB" w:rsidP="00031B7E">
      <w:pPr>
        <w:pStyle w:val="ListBullet"/>
        <w:numPr>
          <w:ilvl w:val="0"/>
          <w:numId w:val="0"/>
        </w:numPr>
        <w:ind w:left="720"/>
        <w:rPr>
          <w:rFonts w:hint="eastAsia"/>
        </w:rPr>
      </w:pPr>
    </w:p>
    <w:p w14:paraId="31B0D31F" w14:textId="50B45330" w:rsidR="00D05B3E" w:rsidRPr="007468FE" w:rsidRDefault="002D7F26" w:rsidP="00D05B3E">
      <w:pPr>
        <w:pStyle w:val="ListBullet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俱乐部周末技术课堂</w:t>
      </w:r>
      <w:r w:rsidR="00165867">
        <w:rPr>
          <w:rFonts w:hint="eastAsia"/>
          <w:b/>
        </w:rPr>
        <w:t>筹备</w:t>
      </w:r>
    </w:p>
    <w:p w14:paraId="67A00F9F" w14:textId="70BCD089" w:rsidR="00D05B3E" w:rsidRDefault="00533625" w:rsidP="00D05B3E">
      <w:pPr>
        <w:pStyle w:val="ListParagraph"/>
        <w:rPr>
          <w:rFonts w:hint="eastAsia"/>
        </w:rPr>
      </w:pPr>
      <w:r>
        <w:rPr>
          <w:rFonts w:hint="eastAsia"/>
        </w:rPr>
        <w:t>本学期的技术课堂不同于上学期，</w:t>
      </w:r>
      <w:r w:rsidR="00802A51">
        <w:rPr>
          <w:rFonts w:hint="eastAsia"/>
        </w:rPr>
        <w:t>同济大学</w:t>
      </w:r>
      <w:r w:rsidR="00802A51">
        <w:rPr>
          <w:rFonts w:hint="eastAsia"/>
        </w:rPr>
        <w:t>1</w:t>
      </w:r>
      <w:r w:rsidR="00802A51">
        <w:t>8</w:t>
      </w:r>
      <w:r w:rsidR="00802A51">
        <w:rPr>
          <w:rFonts w:hint="eastAsia"/>
        </w:rPr>
        <w:t>级的计算机及软件工程的同学</w:t>
      </w:r>
      <w:r w:rsidR="00184063">
        <w:rPr>
          <w:rFonts w:hint="eastAsia"/>
        </w:rPr>
        <w:t>将</w:t>
      </w:r>
      <w:r w:rsidR="00802A51">
        <w:rPr>
          <w:rFonts w:hint="eastAsia"/>
        </w:rPr>
        <w:t>在</w:t>
      </w:r>
      <w:r w:rsidR="00802A51">
        <w:rPr>
          <w:rFonts w:hint="eastAsia"/>
        </w:rPr>
        <w:t>7</w:t>
      </w:r>
      <w:r w:rsidR="00802A51">
        <w:rPr>
          <w:rFonts w:hint="eastAsia"/>
        </w:rPr>
        <w:t>月份</w:t>
      </w:r>
      <w:r w:rsidR="00184063">
        <w:rPr>
          <w:rFonts w:hint="eastAsia"/>
        </w:rPr>
        <w:t>从四平路校区</w:t>
      </w:r>
      <w:r w:rsidR="00802A51">
        <w:rPr>
          <w:rFonts w:hint="eastAsia"/>
        </w:rPr>
        <w:t>搬至嘉定校区</w:t>
      </w:r>
      <w:r w:rsidR="00184063">
        <w:rPr>
          <w:rFonts w:hint="eastAsia"/>
        </w:rPr>
        <w:t>（俱乐部主活动校区）</w:t>
      </w:r>
      <w:r w:rsidR="00802A51">
        <w:rPr>
          <w:rFonts w:hint="eastAsia"/>
        </w:rPr>
        <w:t>，</w:t>
      </w:r>
      <w:r w:rsidR="00184063">
        <w:rPr>
          <w:rFonts w:hint="eastAsia"/>
        </w:rPr>
        <w:t>我们在本学期计划增开四平路校区技术课堂，提前在</w:t>
      </w:r>
      <w:r w:rsidR="00184063">
        <w:rPr>
          <w:rFonts w:hint="eastAsia"/>
        </w:rPr>
        <w:t>1</w:t>
      </w:r>
      <w:r w:rsidR="00184063">
        <w:t>8</w:t>
      </w:r>
      <w:r w:rsidR="00184063">
        <w:rPr>
          <w:rFonts w:hint="eastAsia"/>
        </w:rPr>
        <w:t>级新生中增大影响力，主要内容为一些基本技术栈的介绍及入门，如：</w:t>
      </w:r>
      <w:r w:rsidR="00184063">
        <w:rPr>
          <w:rFonts w:hint="eastAsia"/>
        </w:rPr>
        <w:t>python</w:t>
      </w:r>
      <w:r w:rsidR="00184063">
        <w:rPr>
          <w:rFonts w:hint="eastAsia"/>
        </w:rPr>
        <w:t>，</w:t>
      </w:r>
      <w:r w:rsidR="00184063">
        <w:rPr>
          <w:rFonts w:hint="eastAsia"/>
        </w:rPr>
        <w:t>flask</w:t>
      </w:r>
      <w:r w:rsidR="00184063">
        <w:rPr>
          <w:rFonts w:hint="eastAsia"/>
        </w:rPr>
        <w:t>入门，</w:t>
      </w:r>
      <w:r w:rsidR="00184063">
        <w:rPr>
          <w:rFonts w:hint="eastAsia"/>
        </w:rPr>
        <w:t>C</w:t>
      </w:r>
      <w:r w:rsidR="00184063">
        <w:t>++STL</w:t>
      </w:r>
      <w:r w:rsidR="00184063">
        <w:rPr>
          <w:rFonts w:hint="eastAsia"/>
        </w:rPr>
        <w:t>库源码分析等，而在嘉定校区，将在上学期的基础上，递进开展计算机视觉，网络安全等课程。</w:t>
      </w:r>
    </w:p>
    <w:p w14:paraId="3C17D1C3" w14:textId="77777777" w:rsidR="00533625" w:rsidRPr="007468FE" w:rsidRDefault="00533625" w:rsidP="00D05B3E">
      <w:pPr>
        <w:pStyle w:val="ListParagraph"/>
        <w:rPr>
          <w:rFonts w:hint="eastAsia"/>
        </w:rPr>
      </w:pPr>
    </w:p>
    <w:p w14:paraId="3C124D48" w14:textId="3C24C76B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宣传方式</w:t>
      </w:r>
    </w:p>
    <w:p w14:paraId="252B943B" w14:textId="7D9F7C10" w:rsidR="00D05B3E" w:rsidRDefault="002F1096" w:rsidP="00D05B3E">
      <w:pPr>
        <w:pStyle w:val="ListBullet"/>
        <w:numPr>
          <w:ilvl w:val="0"/>
          <w:numId w:val="8"/>
        </w:numPr>
      </w:pPr>
      <w:r>
        <w:rPr>
          <w:rFonts w:hint="eastAsia"/>
        </w:rPr>
        <w:t>技术课堂</w:t>
      </w:r>
    </w:p>
    <w:p w14:paraId="13E26371" w14:textId="124BAB86" w:rsidR="00D05B3E" w:rsidRDefault="00D05B3E" w:rsidP="00D05B3E">
      <w:pPr>
        <w:pStyle w:val="ListBullet"/>
        <w:numPr>
          <w:ilvl w:val="0"/>
          <w:numId w:val="0"/>
        </w:numPr>
        <w:ind w:left="720"/>
      </w:pPr>
      <w:r>
        <w:t>TJMSC</w:t>
      </w:r>
      <w:r>
        <w:rPr>
          <w:rFonts w:hint="eastAsia"/>
        </w:rPr>
        <w:t>公众号</w:t>
      </w:r>
      <w:r>
        <w:t>宣传，</w:t>
      </w:r>
      <w:r>
        <w:t>QQ</w:t>
      </w:r>
      <w:r>
        <w:t>群宣传</w:t>
      </w:r>
      <w:r w:rsidR="005A2522">
        <w:rPr>
          <w:rFonts w:hint="eastAsia"/>
        </w:rPr>
        <w:t>（通过谷歌俱乐部、计协等协同宣传）</w:t>
      </w:r>
      <w:r w:rsidR="00F66833">
        <w:rPr>
          <w:rFonts w:hint="eastAsia"/>
        </w:rPr>
        <w:t>，</w:t>
      </w:r>
      <w:proofErr w:type="spellStart"/>
      <w:r w:rsidR="00F66833">
        <w:t>Bilibili</w:t>
      </w:r>
      <w:proofErr w:type="spellEnd"/>
      <w:r w:rsidR="00F66833">
        <w:rPr>
          <w:rFonts w:hint="eastAsia"/>
        </w:rPr>
        <w:t>网络直播</w:t>
      </w:r>
    </w:p>
    <w:p w14:paraId="2EED04D7" w14:textId="77777777" w:rsidR="00D05B3E" w:rsidRDefault="00D05B3E" w:rsidP="00D05B3E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活动影响力（请用数字，图表等形式体现活动与宣传成果）</w:t>
      </w:r>
    </w:p>
    <w:p w14:paraId="55DF716A" w14:textId="7321B64E" w:rsidR="00D05B3E" w:rsidRDefault="005A2522" w:rsidP="00D05B3E">
      <w:pPr>
        <w:pStyle w:val="ListBullet"/>
        <w:numPr>
          <w:ilvl w:val="0"/>
          <w:numId w:val="8"/>
        </w:numPr>
      </w:pPr>
      <w:r>
        <w:rPr>
          <w:rFonts w:hint="eastAsia"/>
        </w:rPr>
        <w:t>技术课堂</w:t>
      </w:r>
    </w:p>
    <w:p w14:paraId="79D16408" w14:textId="5B37DA4D" w:rsidR="00D05B3E" w:rsidRDefault="00F478E6" w:rsidP="005A2522">
      <w:pPr>
        <w:ind w:left="360" w:firstLine="360"/>
      </w:pPr>
      <w:r>
        <w:rPr>
          <w:rFonts w:hint="eastAsia"/>
        </w:rPr>
        <w:t>预计</w:t>
      </w:r>
      <w:r w:rsidR="005A2522">
        <w:rPr>
          <w:rFonts w:hint="eastAsia"/>
        </w:rPr>
        <w:t>到教室参加课堂</w:t>
      </w:r>
      <w:r>
        <w:t>4</w:t>
      </w:r>
      <w:r w:rsidR="005A2522">
        <w:rPr>
          <w:rFonts w:hint="eastAsia"/>
        </w:rPr>
        <w:t>0</w:t>
      </w:r>
      <w:r w:rsidR="005A2522">
        <w:rPr>
          <w:rFonts w:hint="eastAsia"/>
        </w:rPr>
        <w:t>余人，观看线上直播</w:t>
      </w:r>
      <w:r w:rsidR="005A2522">
        <w:rPr>
          <w:rFonts w:hint="eastAsia"/>
        </w:rPr>
        <w:t>9</w:t>
      </w:r>
      <w:r w:rsidR="005A2522">
        <w:t>0</w:t>
      </w:r>
      <w:r w:rsidR="005A2522">
        <w:rPr>
          <w:rFonts w:hint="eastAsia"/>
        </w:rPr>
        <w:t>余人</w:t>
      </w:r>
    </w:p>
    <w:p w14:paraId="30B483C3" w14:textId="399B7F5B" w:rsidR="00466EAF" w:rsidRDefault="00466EAF" w:rsidP="00466EAF">
      <w:pPr>
        <w:ind w:left="360" w:firstLine="360"/>
      </w:pPr>
      <w:bookmarkStart w:id="0" w:name="_GoBack"/>
      <w:bookmarkEnd w:id="0"/>
    </w:p>
    <w:p w14:paraId="106D4F04" w14:textId="4C7CF729" w:rsidR="005A2522" w:rsidRPr="00456778" w:rsidRDefault="005A2522" w:rsidP="005A2522">
      <w:pPr>
        <w:ind w:left="360"/>
      </w:pPr>
      <w:r>
        <w:tab/>
      </w:r>
    </w:p>
    <w:p w14:paraId="5B826CA3" w14:textId="0F5BAA44" w:rsidR="00456778" w:rsidRPr="00D05B3E" w:rsidRDefault="00456778" w:rsidP="00D05B3E"/>
    <w:sectPr w:rsidR="00456778" w:rsidRPr="00D05B3E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1EB8" w14:textId="77777777" w:rsidR="00645A81" w:rsidRDefault="00645A81">
      <w:r>
        <w:separator/>
      </w:r>
    </w:p>
    <w:p w14:paraId="5AF93E87" w14:textId="77777777" w:rsidR="00645A81" w:rsidRDefault="00645A81"/>
  </w:endnote>
  <w:endnote w:type="continuationSeparator" w:id="0">
    <w:p w14:paraId="113566B1" w14:textId="77777777" w:rsidR="00645A81" w:rsidRDefault="00645A81">
      <w:r>
        <w:continuationSeparator/>
      </w:r>
    </w:p>
    <w:p w14:paraId="48B14A79" w14:textId="77777777" w:rsidR="00645A81" w:rsidRDefault="00645A81"/>
  </w:endnote>
  <w:endnote w:type="continuationNotice" w:id="1">
    <w:p w14:paraId="3D63B72F" w14:textId="77777777" w:rsidR="00645A81" w:rsidRDefault="00645A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69690" w14:textId="77777777" w:rsidR="008918F2" w:rsidRDefault="00E34FED">
        <w:pPr>
          <w:pStyle w:val="Footer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4C57">
          <w:rPr>
            <w:noProof/>
            <w:lang w:val="zh-CN" w:bidi="zh-CN"/>
          </w:rPr>
          <w:t>0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BB4F" w14:textId="77777777" w:rsidR="00645A81" w:rsidRDefault="00645A81">
      <w:r>
        <w:separator/>
      </w:r>
    </w:p>
    <w:p w14:paraId="7631B171" w14:textId="77777777" w:rsidR="00645A81" w:rsidRDefault="00645A81"/>
  </w:footnote>
  <w:footnote w:type="continuationSeparator" w:id="0">
    <w:p w14:paraId="73468E2A" w14:textId="77777777" w:rsidR="00645A81" w:rsidRDefault="00645A81">
      <w:r>
        <w:continuationSeparator/>
      </w:r>
    </w:p>
    <w:p w14:paraId="74C8E9B3" w14:textId="77777777" w:rsidR="00645A81" w:rsidRDefault="00645A81"/>
  </w:footnote>
  <w:footnote w:type="continuationNotice" w:id="1">
    <w:p w14:paraId="3D501071" w14:textId="77777777" w:rsidR="00645A81" w:rsidRDefault="00645A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312EC"/>
    <w:multiLevelType w:val="hybridMultilevel"/>
    <w:tmpl w:val="F0EC479A"/>
    <w:lvl w:ilvl="0" w:tplc="5D2861B0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42552"/>
    <w:multiLevelType w:val="hybridMultilevel"/>
    <w:tmpl w:val="FC8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58D0"/>
    <w:multiLevelType w:val="hybridMultilevel"/>
    <w:tmpl w:val="C2B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32515"/>
    <w:multiLevelType w:val="hybridMultilevel"/>
    <w:tmpl w:val="91FA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D0F"/>
    <w:multiLevelType w:val="hybridMultilevel"/>
    <w:tmpl w:val="4B569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78"/>
    <w:rsid w:val="00031B7E"/>
    <w:rsid w:val="00034433"/>
    <w:rsid w:val="0004068E"/>
    <w:rsid w:val="000638DD"/>
    <w:rsid w:val="00165867"/>
    <w:rsid w:val="00184063"/>
    <w:rsid w:val="001A1005"/>
    <w:rsid w:val="001F0CCA"/>
    <w:rsid w:val="002413D4"/>
    <w:rsid w:val="002763D6"/>
    <w:rsid w:val="002D7F26"/>
    <w:rsid w:val="002F1096"/>
    <w:rsid w:val="00304B5B"/>
    <w:rsid w:val="00364300"/>
    <w:rsid w:val="00384C4B"/>
    <w:rsid w:val="003E452B"/>
    <w:rsid w:val="00425F0D"/>
    <w:rsid w:val="00453599"/>
    <w:rsid w:val="00456778"/>
    <w:rsid w:val="00466EAF"/>
    <w:rsid w:val="00467017"/>
    <w:rsid w:val="004A519D"/>
    <w:rsid w:val="004A65FE"/>
    <w:rsid w:val="004B7BAB"/>
    <w:rsid w:val="005310B3"/>
    <w:rsid w:val="00533625"/>
    <w:rsid w:val="00545B79"/>
    <w:rsid w:val="005511D4"/>
    <w:rsid w:val="005710BC"/>
    <w:rsid w:val="005A2522"/>
    <w:rsid w:val="005A7BCE"/>
    <w:rsid w:val="005B5183"/>
    <w:rsid w:val="005D42E7"/>
    <w:rsid w:val="005D5267"/>
    <w:rsid w:val="00645A81"/>
    <w:rsid w:val="00664C57"/>
    <w:rsid w:val="00674B64"/>
    <w:rsid w:val="006B48A2"/>
    <w:rsid w:val="00713E5A"/>
    <w:rsid w:val="0073705C"/>
    <w:rsid w:val="00802A51"/>
    <w:rsid w:val="008918F2"/>
    <w:rsid w:val="008B516F"/>
    <w:rsid w:val="008E76E7"/>
    <w:rsid w:val="00900A28"/>
    <w:rsid w:val="009336A1"/>
    <w:rsid w:val="009F5237"/>
    <w:rsid w:val="00A00F75"/>
    <w:rsid w:val="00B15296"/>
    <w:rsid w:val="00B41922"/>
    <w:rsid w:val="00B51E03"/>
    <w:rsid w:val="00BC075A"/>
    <w:rsid w:val="00BD5478"/>
    <w:rsid w:val="00C43936"/>
    <w:rsid w:val="00C95A05"/>
    <w:rsid w:val="00CA2872"/>
    <w:rsid w:val="00D05B3E"/>
    <w:rsid w:val="00D10D11"/>
    <w:rsid w:val="00DF7DD6"/>
    <w:rsid w:val="00E34FED"/>
    <w:rsid w:val="00E428BD"/>
    <w:rsid w:val="00E93456"/>
    <w:rsid w:val="00EE38A1"/>
    <w:rsid w:val="00F22C48"/>
    <w:rsid w:val="00F3651B"/>
    <w:rsid w:val="00F478E6"/>
    <w:rsid w:val="00F66833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BC20A3"/>
  <w15:chartTrackingRefBased/>
  <w15:docId w15:val="{2F1AC47D-6C08-4505-B32F-D91074B2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28"/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567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-jijiao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C:\Users\v-jijiao\AppData\Roaming\Microsoft\Templates\做笔记.dotx</Template>
  <TotalTime>46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Jiao (FA Talent)</dc:creator>
  <cp:keywords/>
  <dc:description/>
  <cp:lastModifiedBy>YangDinghow</cp:lastModifiedBy>
  <cp:revision>20</cp:revision>
  <dcterms:created xsi:type="dcterms:W3CDTF">2019-04-19T03:22:00Z</dcterms:created>
  <dcterms:modified xsi:type="dcterms:W3CDTF">2019-04-19T04:23:00Z</dcterms:modified>
</cp:coreProperties>
</file>